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September 11</w:t>
            </w:r>
            <w:r w:rsidR="000C5225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proofErr w:type="spellStart"/>
            <w:r>
              <w:t>Wollowski’s</w:t>
            </w:r>
            <w:proofErr w:type="spellEnd"/>
            <w:r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>
            <w:r>
              <w:t>Previous Items</w:t>
            </w:r>
          </w:p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66423C" w:rsidRDefault="0066423C" w:rsidP="0066423C">
            <w:pPr>
              <w:pStyle w:val="ActionItems"/>
            </w:pPr>
            <w:bookmarkStart w:id="0" w:name="_GoBack"/>
            <w:r>
              <w:t>Goals and expectations for future advisor meetings</w:t>
            </w:r>
          </w:p>
          <w:bookmarkEnd w:id="0"/>
          <w:p w:rsidR="00787DA7" w:rsidRPr="0086110A" w:rsidRDefault="00787DA7" w:rsidP="00787DA7">
            <w:pPr>
              <w:pStyle w:val="ActionItems"/>
              <w:numPr>
                <w:ilvl w:val="1"/>
                <w:numId w:val="1"/>
              </w:numPr>
            </w:pPr>
            <w:proofErr w:type="spellStart"/>
            <w:r>
              <w:t>GitHub</w:t>
            </w:r>
            <w:proofErr w:type="spellEnd"/>
            <w:r>
              <w:t xml:space="preserve"> username from Wollowski</w:t>
            </w:r>
          </w:p>
          <w:p w:rsidR="0066423C" w:rsidRDefault="0066423C" w:rsidP="0066423C">
            <w:pPr>
              <w:pStyle w:val="ActionItems"/>
            </w:pPr>
            <w:r>
              <w:t>Second client meeting summary (tentative)</w:t>
            </w:r>
          </w:p>
          <w:p w:rsidR="00787DA7" w:rsidRDefault="00787DA7" w:rsidP="00787DA7">
            <w:pPr>
              <w:pStyle w:val="ActionItems"/>
              <w:numPr>
                <w:ilvl w:val="1"/>
                <w:numId w:val="1"/>
              </w:numPr>
            </w:pPr>
            <w:r>
              <w:t>Submission of rough drafts of Gate 5 PowerPoint</w:t>
            </w:r>
          </w:p>
          <w:p w:rsidR="00715BA3" w:rsidRDefault="00715BA3" w:rsidP="00715BA3">
            <w:pPr>
              <w:pStyle w:val="ActionItems"/>
            </w:pPr>
            <w:r>
              <w:t xml:space="preserve">Research Map Engines </w:t>
            </w:r>
          </w:p>
          <w:p w:rsidR="00715BA3" w:rsidRDefault="00715BA3" w:rsidP="00715BA3">
            <w:pPr>
              <w:pStyle w:val="ActionItems"/>
              <w:numPr>
                <w:ilvl w:val="1"/>
                <w:numId w:val="1"/>
              </w:numPr>
            </w:pPr>
            <w:r>
              <w:t>Sam has narrowed down the list of choices</w:t>
            </w: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Current Items</w:t>
            </w:r>
          </w:p>
          <w:p w:rsidR="00787DA7" w:rsidRDefault="00715BA3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Raytheon site meeting</w:t>
            </w:r>
          </w:p>
          <w:p w:rsidR="00715BA3" w:rsidRPr="0086110A" w:rsidRDefault="00715BA3" w:rsidP="00715BA3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66423C" w:rsidRDefault="0066423C" w:rsidP="0066423C">
            <w:r>
              <w:t>Questions</w:t>
            </w:r>
          </w:p>
          <w:p w:rsidR="0066423C" w:rsidRDefault="0066423C" w:rsidP="00E558B5">
            <w:pPr>
              <w:pStyle w:val="Heading3"/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9B46E7"/>
    <w:multiLevelType w:val="hybridMultilevel"/>
    <w:tmpl w:val="B2CCE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E0227"/>
    <w:rsid w:val="002606F7"/>
    <w:rsid w:val="0027375D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501C1B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2128D"/>
    <w:rsid w:val="009267B4"/>
    <w:rsid w:val="00932A73"/>
    <w:rsid w:val="009416F2"/>
    <w:rsid w:val="009C18E1"/>
    <w:rsid w:val="009F2309"/>
    <w:rsid w:val="00A43DA2"/>
    <w:rsid w:val="00A85296"/>
    <w:rsid w:val="00A85EF8"/>
    <w:rsid w:val="00A9572A"/>
    <w:rsid w:val="00B535DD"/>
    <w:rsid w:val="00C319DF"/>
    <w:rsid w:val="00C71700"/>
    <w:rsid w:val="00C81680"/>
    <w:rsid w:val="00CE6944"/>
    <w:rsid w:val="00D16A44"/>
    <w:rsid w:val="00D21C2B"/>
    <w:rsid w:val="00E558B5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4</cp:revision>
  <cp:lastPrinted>2003-09-17T17:32:00Z</cp:lastPrinted>
  <dcterms:created xsi:type="dcterms:W3CDTF">2012-09-11T18:51:00Z</dcterms:created>
  <dcterms:modified xsi:type="dcterms:W3CDTF">2012-09-18T03:47:00Z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