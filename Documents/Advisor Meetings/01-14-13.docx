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64550C" w:rsidP="002A16CB">
            <w:pPr>
              <w:pStyle w:val="MeetingInformation"/>
            </w:pPr>
            <w:r>
              <w:t>January 14</w:t>
            </w:r>
            <w:bookmarkStart w:id="0" w:name="_GoBack"/>
            <w:bookmarkEnd w:id="0"/>
            <w:r w:rsidR="009F7F94">
              <w:t>, 2013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1F560A" w:rsidP="0086110A">
            <w:pPr>
              <w:pStyle w:val="MeetingInformation"/>
            </w:pPr>
            <w:r>
              <w:t>12:40</w:t>
            </w:r>
            <w:r w:rsidR="00FA5A37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FA5A37" w:rsidP="0086110A">
            <w:pPr>
              <w:pStyle w:val="MeetingInformation"/>
            </w:pPr>
            <w:proofErr w:type="spellStart"/>
            <w:r>
              <w:t>Bohner’s</w:t>
            </w:r>
            <w:proofErr w:type="spellEnd"/>
            <w:r w:rsidR="000C5225">
              <w:t xml:space="preserve">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FA5A37">
            <w:pPr>
              <w:pStyle w:val="1stLine"/>
            </w:pPr>
            <w:r>
              <w:t xml:space="preserve">Dr. </w:t>
            </w:r>
            <w:r w:rsidR="00FA5A37">
              <w:t>Bohner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/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245C5C">
            <w:pPr>
              <w:pStyle w:val="ActionItems"/>
              <w:numPr>
                <w:ilvl w:val="0"/>
                <w:numId w:val="0"/>
              </w:numPr>
            </w:pPr>
            <w:r>
              <w:t>Current Items</w:t>
            </w:r>
          </w:p>
          <w:p w:rsidR="00FA5A37" w:rsidRDefault="0064550C" w:rsidP="00242F8A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Team Status</w:t>
            </w:r>
          </w:p>
          <w:p w:rsidR="0064550C" w:rsidRDefault="0064550C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Tom</w:t>
            </w:r>
          </w:p>
          <w:p w:rsidR="0064550C" w:rsidRDefault="0064550C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Seth</w:t>
            </w:r>
          </w:p>
          <w:p w:rsidR="0064550C" w:rsidRDefault="0064550C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Susi</w:t>
            </w:r>
          </w:p>
          <w:p w:rsidR="0064550C" w:rsidRDefault="0064550C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Sam</w:t>
            </w:r>
          </w:p>
          <w:p w:rsidR="00FA5A37" w:rsidRDefault="0064550C" w:rsidP="00FA5A37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335"/>
            </w:pPr>
            <w:r>
              <w:t>Moving forward</w:t>
            </w:r>
          </w:p>
          <w:p w:rsidR="0064550C" w:rsidRDefault="0064550C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POI having more information and being able to be pushed from device</w:t>
            </w:r>
          </w:p>
          <w:p w:rsidR="0064550C" w:rsidRDefault="0064550C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Using GPS information on map</w:t>
            </w:r>
          </w:p>
          <w:p w:rsidR="0064550C" w:rsidRDefault="0064550C" w:rsidP="0064550C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335" w:hanging="335"/>
            </w:pPr>
            <w:r>
              <w:t>Architecture and Design Review</w:t>
            </w:r>
          </w:p>
          <w:p w:rsidR="00FA5A37" w:rsidRDefault="00FA5A37" w:rsidP="00FA5A3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</w:p>
          <w:p w:rsidR="001A46A7" w:rsidRDefault="001A46A7" w:rsidP="00FA5A3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  <w:r>
              <w:br/>
            </w:r>
          </w:p>
          <w:p w:rsidR="0066423C" w:rsidRDefault="0066423C" w:rsidP="0066423C">
            <w:r>
              <w:t>Questions</w:t>
            </w:r>
          </w:p>
          <w:p w:rsidR="0066423C" w:rsidRPr="009D08AE" w:rsidRDefault="0066423C" w:rsidP="002A16CB">
            <w:pPr>
              <w:pStyle w:val="Heading3"/>
              <w:ind w:left="335"/>
              <w:rPr>
                <w:b w:val="0"/>
              </w:rPr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73BE"/>
    <w:multiLevelType w:val="hybridMultilevel"/>
    <w:tmpl w:val="1E5A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9B46E7"/>
    <w:multiLevelType w:val="hybridMultilevel"/>
    <w:tmpl w:val="8080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612BF"/>
    <w:rsid w:val="0017154B"/>
    <w:rsid w:val="001917F3"/>
    <w:rsid w:val="001A46A7"/>
    <w:rsid w:val="001B0C99"/>
    <w:rsid w:val="001E0227"/>
    <w:rsid w:val="001E78ED"/>
    <w:rsid w:val="001F560A"/>
    <w:rsid w:val="002346F8"/>
    <w:rsid w:val="00242F8A"/>
    <w:rsid w:val="00245C5C"/>
    <w:rsid w:val="002606F7"/>
    <w:rsid w:val="0027375D"/>
    <w:rsid w:val="002A16CB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518F7"/>
    <w:rsid w:val="00496B93"/>
    <w:rsid w:val="00501C1B"/>
    <w:rsid w:val="00532138"/>
    <w:rsid w:val="0056485D"/>
    <w:rsid w:val="0064550C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4518F"/>
    <w:rsid w:val="009C18E1"/>
    <w:rsid w:val="009D08AE"/>
    <w:rsid w:val="009F2309"/>
    <w:rsid w:val="009F7F94"/>
    <w:rsid w:val="00A43DA2"/>
    <w:rsid w:val="00A85296"/>
    <w:rsid w:val="00A85EF8"/>
    <w:rsid w:val="00A9572A"/>
    <w:rsid w:val="00B40837"/>
    <w:rsid w:val="00B51EC8"/>
    <w:rsid w:val="00B535DD"/>
    <w:rsid w:val="00C265C8"/>
    <w:rsid w:val="00C319DF"/>
    <w:rsid w:val="00C71700"/>
    <w:rsid w:val="00C81680"/>
    <w:rsid w:val="00CA0637"/>
    <w:rsid w:val="00CE58B8"/>
    <w:rsid w:val="00CE6944"/>
    <w:rsid w:val="00D16A44"/>
    <w:rsid w:val="00D21C2B"/>
    <w:rsid w:val="00DD067C"/>
    <w:rsid w:val="00E558B5"/>
    <w:rsid w:val="00E77B89"/>
    <w:rsid w:val="00EA4077"/>
    <w:rsid w:val="00F30D3F"/>
    <w:rsid w:val="00F51B90"/>
    <w:rsid w:val="00F74A1F"/>
    <w:rsid w:val="00F75FD9"/>
    <w:rsid w:val="00F85DF4"/>
    <w:rsid w:val="00FA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2012-09-25T02:57:00Z</cp:lastPrinted>
  <dcterms:created xsi:type="dcterms:W3CDTF">2013-01-14T05:47:00Z</dcterms:created>
  <dcterms:modified xsi:type="dcterms:W3CDTF">2013-01-14T05:47:00Z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