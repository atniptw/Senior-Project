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4518F7" w:rsidP="00532138">
            <w:pPr>
              <w:pStyle w:val="MeetingInformation"/>
            </w:pPr>
            <w:r>
              <w:t>September 25</w:t>
            </w:r>
            <w:bookmarkStart w:id="0" w:name="_GoBack"/>
            <w:bookmarkEnd w:id="0"/>
            <w:r w:rsidR="000C5225">
              <w:t>, 2012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787DA7" w:rsidP="0086110A">
            <w:pPr>
              <w:pStyle w:val="MeetingInformation"/>
            </w:pPr>
            <w:r>
              <w:t>4:20</w:t>
            </w:r>
            <w:r w:rsidR="000C5225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0C5225" w:rsidP="0086110A">
            <w:pPr>
              <w:pStyle w:val="MeetingInformation"/>
            </w:pPr>
            <w:r>
              <w:t>Wollowski’s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Dr. Wollowski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>
            <w:r>
              <w:t>Previous Items</w:t>
            </w:r>
          </w:p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B51EC8" w:rsidRDefault="00B51EC8" w:rsidP="00B51EC8">
            <w:pPr>
              <w:pStyle w:val="ActionItems"/>
            </w:pPr>
            <w:r w:rsidRPr="00B51EC8">
              <w:t>AR: Tom make sure that Wollowski is added to Github and Google Drive</w:t>
            </w:r>
          </w:p>
          <w:p w:rsidR="00B51EC8" w:rsidRDefault="00B51EC8" w:rsidP="00B51EC8">
            <w:pPr>
              <w:pStyle w:val="ActionItems"/>
            </w:pPr>
            <w:r w:rsidRPr="00B51EC8">
              <w:t>AR: Need to get Project Plan \ Requirements documentation \ Overview statement</w:t>
            </w:r>
          </w:p>
          <w:p w:rsidR="00B51EC8" w:rsidRDefault="00B51EC8" w:rsidP="00787DA7">
            <w:pPr>
              <w:pStyle w:val="ActionItems"/>
              <w:numPr>
                <w:ilvl w:val="0"/>
                <w:numId w:val="0"/>
              </w:numPr>
              <w:ind w:left="360" w:hanging="360"/>
            </w:pPr>
          </w:p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Current Items</w:t>
            </w:r>
          </w:p>
          <w:p w:rsidR="00787DA7" w:rsidRDefault="00B51EC8" w:rsidP="00715BA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firstLine="0"/>
            </w:pPr>
            <w:r>
              <w:t>Raytheon site meeting review</w:t>
            </w:r>
          </w:p>
          <w:p w:rsidR="00496B93" w:rsidRDefault="00F30D3F" w:rsidP="00496B9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Review Requirements Documentation</w:t>
            </w:r>
          </w:p>
          <w:p w:rsidR="00F30D3F" w:rsidRPr="00F30D3F" w:rsidRDefault="00F30D3F" w:rsidP="00F30D3F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  <w:rPr>
                <w:szCs w:val="19"/>
              </w:rPr>
            </w:pPr>
            <w:r>
              <w:rPr>
                <w:color w:val="000000"/>
                <w:szCs w:val="19"/>
              </w:rPr>
              <w:t>Should we</w:t>
            </w:r>
            <w:r w:rsidRPr="00F30D3F">
              <w:rPr>
                <w:color w:val="000000"/>
                <w:szCs w:val="19"/>
              </w:rPr>
              <w:t xml:space="preserve"> include the schedule as part of the document or can we just keep it in the Microsoft Project file and attach it or something? </w:t>
            </w:r>
          </w:p>
          <w:p w:rsidR="00B51EC8" w:rsidRDefault="00B51EC8" w:rsidP="00B51EC8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  <w:ind w:left="360" w:hanging="360"/>
            </w:pPr>
          </w:p>
          <w:p w:rsidR="0066423C" w:rsidRDefault="0066423C" w:rsidP="0066423C">
            <w:r>
              <w:t>Questions</w:t>
            </w:r>
          </w:p>
          <w:p w:rsidR="0066423C" w:rsidRDefault="0066423C" w:rsidP="00E558B5">
            <w:pPr>
              <w:pStyle w:val="Heading3"/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9B46E7"/>
    <w:multiLevelType w:val="hybridMultilevel"/>
    <w:tmpl w:val="B2CCE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917F3"/>
    <w:rsid w:val="001B0C99"/>
    <w:rsid w:val="001E0227"/>
    <w:rsid w:val="002606F7"/>
    <w:rsid w:val="0027375D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C18E1"/>
    <w:rsid w:val="009F2309"/>
    <w:rsid w:val="00A43DA2"/>
    <w:rsid w:val="00A85296"/>
    <w:rsid w:val="00A85EF8"/>
    <w:rsid w:val="00A9572A"/>
    <w:rsid w:val="00B51EC8"/>
    <w:rsid w:val="00B535DD"/>
    <w:rsid w:val="00C265C8"/>
    <w:rsid w:val="00C319DF"/>
    <w:rsid w:val="00C71700"/>
    <w:rsid w:val="00C81680"/>
    <w:rsid w:val="00CE6944"/>
    <w:rsid w:val="00D16A44"/>
    <w:rsid w:val="00D21C2B"/>
    <w:rsid w:val="00E558B5"/>
    <w:rsid w:val="00E77B89"/>
    <w:rsid w:val="00EA4077"/>
    <w:rsid w:val="00F30D3F"/>
    <w:rsid w:val="00F51B90"/>
    <w:rsid w:val="00F74A1F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10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3</cp:revision>
  <cp:lastPrinted>2012-09-25T02:57:00Z</cp:lastPrinted>
  <dcterms:created xsi:type="dcterms:W3CDTF">2012-09-25T02:57:00Z</dcterms:created>
  <dcterms:modified xsi:type="dcterms:W3CDTF">2012-09-25T03:06:00Z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