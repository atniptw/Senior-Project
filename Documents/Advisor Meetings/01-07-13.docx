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bookmarkStart w:id="0" w:name="_GoBack"/>
            <w:bookmarkEnd w:id="0"/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9F7F94" w:rsidP="002A16CB">
            <w:pPr>
              <w:pStyle w:val="MeetingInformation"/>
            </w:pPr>
            <w:r>
              <w:t>January 7, 2013</w:t>
            </w:r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1F560A" w:rsidP="0086110A">
            <w:pPr>
              <w:pStyle w:val="MeetingInformation"/>
            </w:pPr>
            <w:r>
              <w:t>12:40</w:t>
            </w:r>
            <w:r w:rsidR="00FA5A37">
              <w:t xml:space="preserve"> 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FA5A37" w:rsidP="0086110A">
            <w:pPr>
              <w:pStyle w:val="MeetingInformation"/>
            </w:pPr>
            <w:proofErr w:type="spellStart"/>
            <w:r>
              <w:t>Bohner’s</w:t>
            </w:r>
            <w:proofErr w:type="spellEnd"/>
            <w:r w:rsidR="000C5225">
              <w:t xml:space="preserve">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FA5A37">
            <w:pPr>
              <w:pStyle w:val="1stLine"/>
            </w:pPr>
            <w:r>
              <w:t xml:space="preserve">Dr. </w:t>
            </w:r>
            <w:r w:rsidR="00FA5A37">
              <w:t>Bohner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/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245C5C">
            <w:pPr>
              <w:pStyle w:val="ActionItems"/>
              <w:numPr>
                <w:ilvl w:val="0"/>
                <w:numId w:val="0"/>
              </w:numPr>
            </w:pPr>
            <w:r>
              <w:t>Current Items</w:t>
            </w:r>
          </w:p>
          <w:p w:rsidR="00FA5A37" w:rsidRDefault="001F560A" w:rsidP="00242F8A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Alpha Demo to JD</w:t>
            </w:r>
          </w:p>
          <w:p w:rsidR="00FA5A37" w:rsidRDefault="001F560A" w:rsidP="00FA5A37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335"/>
            </w:pPr>
            <w:r>
              <w:t>Feasibility Demonstration</w:t>
            </w:r>
            <w:r w:rsidR="009F7F94">
              <w:t xml:space="preserve"> (Seth)</w:t>
            </w:r>
          </w:p>
          <w:p w:rsidR="00FA5A37" w:rsidRDefault="00FA5A37" w:rsidP="00FA5A3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</w:p>
          <w:p w:rsidR="001A46A7" w:rsidRDefault="001A46A7" w:rsidP="00FA5A3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  <w:r>
              <w:br/>
            </w:r>
          </w:p>
          <w:p w:rsidR="0066423C" w:rsidRDefault="0066423C" w:rsidP="0066423C">
            <w:r>
              <w:t>Questions</w:t>
            </w:r>
          </w:p>
          <w:p w:rsidR="0066423C" w:rsidRPr="009D08AE" w:rsidRDefault="0066423C" w:rsidP="002A16CB">
            <w:pPr>
              <w:pStyle w:val="Heading3"/>
              <w:ind w:left="335"/>
              <w:rPr>
                <w:b w:val="0"/>
              </w:rPr>
            </w:pP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73BE"/>
    <w:multiLevelType w:val="hybridMultilevel"/>
    <w:tmpl w:val="1E5A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9B46E7"/>
    <w:multiLevelType w:val="hybridMultilevel"/>
    <w:tmpl w:val="000A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70E04"/>
    <w:rsid w:val="000C5225"/>
    <w:rsid w:val="00140431"/>
    <w:rsid w:val="00140DAE"/>
    <w:rsid w:val="001612BF"/>
    <w:rsid w:val="0017154B"/>
    <w:rsid w:val="001917F3"/>
    <w:rsid w:val="001A46A7"/>
    <w:rsid w:val="001B0C99"/>
    <w:rsid w:val="001E0227"/>
    <w:rsid w:val="001E78ED"/>
    <w:rsid w:val="001F560A"/>
    <w:rsid w:val="002346F8"/>
    <w:rsid w:val="00242F8A"/>
    <w:rsid w:val="00245C5C"/>
    <w:rsid w:val="002606F7"/>
    <w:rsid w:val="0027375D"/>
    <w:rsid w:val="002A16CB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4518F7"/>
    <w:rsid w:val="00496B93"/>
    <w:rsid w:val="00501C1B"/>
    <w:rsid w:val="00532138"/>
    <w:rsid w:val="0056485D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0550D"/>
    <w:rsid w:val="0092128D"/>
    <w:rsid w:val="009267B4"/>
    <w:rsid w:val="00932A73"/>
    <w:rsid w:val="009416F2"/>
    <w:rsid w:val="0094518F"/>
    <w:rsid w:val="009C18E1"/>
    <w:rsid w:val="009D08AE"/>
    <w:rsid w:val="009F2309"/>
    <w:rsid w:val="009F7F94"/>
    <w:rsid w:val="00A43DA2"/>
    <w:rsid w:val="00A85296"/>
    <w:rsid w:val="00A85EF8"/>
    <w:rsid w:val="00A9572A"/>
    <w:rsid w:val="00B40837"/>
    <w:rsid w:val="00B51EC8"/>
    <w:rsid w:val="00B535DD"/>
    <w:rsid w:val="00C265C8"/>
    <w:rsid w:val="00C319DF"/>
    <w:rsid w:val="00C71700"/>
    <w:rsid w:val="00C81680"/>
    <w:rsid w:val="00CA0637"/>
    <w:rsid w:val="00CE58B8"/>
    <w:rsid w:val="00CE6944"/>
    <w:rsid w:val="00D16A44"/>
    <w:rsid w:val="00D21C2B"/>
    <w:rsid w:val="00DD067C"/>
    <w:rsid w:val="00E558B5"/>
    <w:rsid w:val="00E77B89"/>
    <w:rsid w:val="00EA4077"/>
    <w:rsid w:val="00F30D3F"/>
    <w:rsid w:val="00F51B90"/>
    <w:rsid w:val="00F74A1F"/>
    <w:rsid w:val="00F75FD9"/>
    <w:rsid w:val="00F85DF4"/>
    <w:rsid w:val="00FA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Default">
    <w:name w:val="Default"/>
    <w:rsid w:val="00496B9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2012-09-25T02:57:00Z</cp:lastPrinted>
  <dcterms:created xsi:type="dcterms:W3CDTF">2013-01-14T05:40:00Z</dcterms:created>
  <dcterms:modified xsi:type="dcterms:W3CDTF">2013-01-14T05:40:00Z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