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B40837" w:rsidP="002A16CB">
            <w:pPr>
              <w:pStyle w:val="MeetingInformation"/>
            </w:pPr>
            <w:r>
              <w:t>November</w:t>
            </w:r>
            <w:r w:rsidR="001E78ED">
              <w:t xml:space="preserve"> </w:t>
            </w:r>
            <w:r>
              <w:t>6</w:t>
            </w:r>
            <w:bookmarkStart w:id="0" w:name="_GoBack"/>
            <w:bookmarkEnd w:id="0"/>
            <w:r w:rsidR="001E78ED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Wollowski’s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CE58B8" w:rsidRDefault="001A46A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Waiting for JD to approve documents</w:t>
            </w:r>
          </w:p>
          <w:p w:rsidR="001A46A7" w:rsidRDefault="001A46A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On site visit next Wednesday</w:t>
            </w:r>
          </w:p>
          <w:p w:rsidR="001A46A7" w:rsidRDefault="001A46A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Status update</w:t>
            </w: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A46A7"/>
    <w:rsid w:val="001B0C99"/>
    <w:rsid w:val="001E0227"/>
    <w:rsid w:val="001E78ED"/>
    <w:rsid w:val="002346F8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4</cp:revision>
  <cp:lastPrinted>2012-09-25T02:57:00Z</cp:lastPrinted>
  <dcterms:created xsi:type="dcterms:W3CDTF">2012-11-06T19:36:00Z</dcterms:created>
  <dcterms:modified xsi:type="dcterms:W3CDTF">2012-11-06T21:21:00Z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