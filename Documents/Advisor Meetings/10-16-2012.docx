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E78ED" w:rsidP="002A16CB">
            <w:pPr>
              <w:pStyle w:val="MeetingInformation"/>
            </w:pPr>
            <w:r>
              <w:t xml:space="preserve">October </w:t>
            </w:r>
            <w:r w:rsidR="00245C5C">
              <w:t>16</w:t>
            </w:r>
            <w:r>
              <w:t>, 2012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787DA7" w:rsidP="0086110A">
            <w:pPr>
              <w:pStyle w:val="MeetingInformation"/>
            </w:pPr>
            <w:r>
              <w:t>4:20</w:t>
            </w:r>
            <w:r w:rsidR="000C5225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C5225" w:rsidP="0086110A">
            <w:pPr>
              <w:pStyle w:val="MeetingInformation"/>
            </w:pPr>
            <w:proofErr w:type="spellStart"/>
            <w:r>
              <w:t>Wollowski’s</w:t>
            </w:r>
            <w:proofErr w:type="spellEnd"/>
            <w:r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Dr. Wollowski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787DA7" w:rsidRDefault="00245C5C" w:rsidP="00715BA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firstLine="0"/>
            </w:pPr>
            <w:r>
              <w:t>System Requirements Review October 17</w:t>
            </w:r>
            <w:r w:rsidRPr="00245C5C">
              <w:rPr>
                <w:vertAlign w:val="superscript"/>
              </w:rPr>
              <w:t>th</w:t>
            </w:r>
            <w:r>
              <w:t xml:space="preserve"> </w:t>
            </w:r>
          </w:p>
          <w:p w:rsidR="00496B93" w:rsidRDefault="002A16CB" w:rsidP="00496B9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Updated work on Android Intranet Demo App</w:t>
            </w:r>
          </w:p>
          <w:p w:rsidR="00B51EC8" w:rsidRDefault="00245C5C" w:rsidP="00CE58B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C</w:t>
            </w:r>
            <w:r w:rsidR="002A16CB">
              <w:t xml:space="preserve">ables have been </w:t>
            </w:r>
            <w:r>
              <w:t>re-</w:t>
            </w:r>
            <w:r w:rsidR="002A16CB">
              <w:t xml:space="preserve">shipped </w:t>
            </w:r>
          </w:p>
          <w:p w:rsidR="002A16CB" w:rsidRDefault="00245C5C" w:rsidP="00CE58B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Senior Project Presentation</w:t>
            </w:r>
          </w:p>
          <w:p w:rsidR="00CE58B8" w:rsidRDefault="00CE58B8" w:rsidP="009D08AE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  <w:bookmarkStart w:id="0" w:name="_GoBack"/>
            <w:bookmarkEnd w:id="0"/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2DB6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917F3"/>
    <w:rsid w:val="001B0C99"/>
    <w:rsid w:val="001E0227"/>
    <w:rsid w:val="001E78ED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C18E1"/>
    <w:rsid w:val="009D08AE"/>
    <w:rsid w:val="009F2309"/>
    <w:rsid w:val="00A43DA2"/>
    <w:rsid w:val="00A85296"/>
    <w:rsid w:val="00A85EF8"/>
    <w:rsid w:val="00A9572A"/>
    <w:rsid w:val="00B51EC8"/>
    <w:rsid w:val="00B535DD"/>
    <w:rsid w:val="00C265C8"/>
    <w:rsid w:val="00C319DF"/>
    <w:rsid w:val="00C71700"/>
    <w:rsid w:val="00C81680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2012-09-25T02:57:00Z</cp:lastPrinted>
  <dcterms:created xsi:type="dcterms:W3CDTF">2012-10-16T04:53:00Z</dcterms:created>
  <dcterms:modified xsi:type="dcterms:W3CDTF">2012-10-16T04:53:00Z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