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05C14" w:rsidP="002A16CB">
            <w:pPr>
              <w:pStyle w:val="MeetingInformation"/>
            </w:pPr>
            <w:r>
              <w:t>January 28</w:t>
            </w:r>
            <w:r w:rsidR="009F7F94">
              <w:t>, 2013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5A6338" w:rsidP="0086110A">
            <w:pPr>
              <w:pStyle w:val="MeetingInformation"/>
            </w:pPr>
            <w:r>
              <w:t xml:space="preserve">Dr. </w:t>
            </w:r>
            <w:proofErr w:type="spellStart"/>
            <w:r w:rsidR="00FA5A37"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64550C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Team Status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Sam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Seth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Susi</w:t>
            </w:r>
            <w:bookmarkStart w:id="0" w:name="_GoBack"/>
            <w:bookmarkEnd w:id="0"/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Tom</w:t>
            </w:r>
            <w:r w:rsidR="00005C14">
              <w:t xml:space="preserve"> – Project Document(s) Audit</w:t>
            </w:r>
          </w:p>
          <w:p w:rsidR="00FA5A37" w:rsidRDefault="0064550C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Moving forward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Ethics Paper</w:t>
            </w:r>
          </w:p>
          <w:p w:rsidR="0064550C" w:rsidRDefault="00005C14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Poster Presentation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808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05C14"/>
    <w:rsid w:val="00070E04"/>
    <w:rsid w:val="000C5225"/>
    <w:rsid w:val="00140431"/>
    <w:rsid w:val="00140DAE"/>
    <w:rsid w:val="001612BF"/>
    <w:rsid w:val="0017154B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5A6338"/>
    <w:rsid w:val="0064550C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A39C4"/>
    <w:rsid w:val="009C18E1"/>
    <w:rsid w:val="009D08AE"/>
    <w:rsid w:val="009F2309"/>
    <w:rsid w:val="009F7F94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541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cp:lastPrinted>2012-09-25T02:57:00Z</cp:lastPrinted>
  <dcterms:created xsi:type="dcterms:W3CDTF">2013-01-28T05:08:00Z</dcterms:created>
  <dcterms:modified xsi:type="dcterms:W3CDTF">2013-01-28T14:08:00Z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