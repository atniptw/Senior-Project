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C0393" w:rsidP="00BB11EB">
            <w:pPr>
              <w:pStyle w:val="MeetingInformation"/>
            </w:pPr>
            <w:r>
              <w:t>December 5, 2012</w:t>
            </w:r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090E10" w:rsidP="0086110A">
            <w:pPr>
              <w:pStyle w:val="FieldText"/>
            </w:pPr>
            <w:r>
              <w:t>Seth Troisi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090E10">
            <w:pPr>
              <w:pStyle w:val="ActionItems"/>
              <w:numPr>
                <w:ilvl w:val="0"/>
                <w:numId w:val="3"/>
              </w:numPr>
            </w:pPr>
            <w:bookmarkStart w:id="0" w:name="MinuteItems"/>
            <w:bookmarkStart w:id="1" w:name="MinuteTopicSection"/>
            <w:bookmarkEnd w:id="0"/>
            <w:r>
              <w:t>Project Updates from Raytheon</w:t>
            </w:r>
          </w:p>
          <w:p w:rsidR="00412065" w:rsidRDefault="008C0393" w:rsidP="00090E10">
            <w:pPr>
              <w:pStyle w:val="ActionItems"/>
              <w:numPr>
                <w:ilvl w:val="0"/>
                <w:numId w:val="3"/>
              </w:numPr>
            </w:pPr>
            <w:r>
              <w:t>Gate 6-7 Takeaways</w:t>
            </w:r>
          </w:p>
          <w:p w:rsidR="008C0393" w:rsidRDefault="008C0393" w:rsidP="00090E10">
            <w:pPr>
              <w:pStyle w:val="ActionItems"/>
              <w:numPr>
                <w:ilvl w:val="0"/>
                <w:numId w:val="3"/>
              </w:numPr>
            </w:pPr>
            <w:r>
              <w:t>Tasks for Alpha Release</w:t>
            </w:r>
            <w:bookmarkStart w:id="2" w:name="_GoBack"/>
            <w:bookmarkEnd w:id="2"/>
          </w:p>
          <w:p w:rsidR="00A53AC8" w:rsidRDefault="008C0393" w:rsidP="008C0393">
            <w:pPr>
              <w:pStyle w:val="ActionItems"/>
              <w:numPr>
                <w:ilvl w:val="0"/>
                <w:numId w:val="3"/>
              </w:numPr>
            </w:pPr>
            <w:r>
              <w:t>Breaking out requirements into tasks</w:t>
            </w:r>
          </w:p>
          <w:p w:rsidR="008C0393" w:rsidRDefault="008C0393" w:rsidP="008C0393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:rsidR="00A53AC8" w:rsidRPr="0086110A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Questions</w:t>
            </w:r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1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6C2" w:rsidRDefault="006156C2" w:rsidP="008857ED">
      <w:r>
        <w:separator/>
      </w:r>
    </w:p>
  </w:endnote>
  <w:endnote w:type="continuationSeparator" w:id="0">
    <w:p w:rsidR="006156C2" w:rsidRDefault="006156C2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6C2" w:rsidRDefault="006156C2" w:rsidP="008857ED">
      <w:r>
        <w:separator/>
      </w:r>
    </w:p>
  </w:footnote>
  <w:footnote w:type="continuationSeparator" w:id="0">
    <w:p w:rsidR="006156C2" w:rsidRDefault="006156C2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9FF"/>
    <w:multiLevelType w:val="hybridMultilevel"/>
    <w:tmpl w:val="03B0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083A2D"/>
    <w:rsid w:val="00090E10"/>
    <w:rsid w:val="000D3BA0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45495E"/>
    <w:rsid w:val="00501C1B"/>
    <w:rsid w:val="0056485D"/>
    <w:rsid w:val="005E3A88"/>
    <w:rsid w:val="006156C2"/>
    <w:rsid w:val="006A6EB8"/>
    <w:rsid w:val="00700BB1"/>
    <w:rsid w:val="007018D4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C0393"/>
    <w:rsid w:val="008D7E3D"/>
    <w:rsid w:val="0092128D"/>
    <w:rsid w:val="009267B4"/>
    <w:rsid w:val="009416F2"/>
    <w:rsid w:val="009C18E1"/>
    <w:rsid w:val="009F2309"/>
    <w:rsid w:val="00A43DA2"/>
    <w:rsid w:val="00A53AC8"/>
    <w:rsid w:val="00A85296"/>
    <w:rsid w:val="00A85EF8"/>
    <w:rsid w:val="00A9572A"/>
    <w:rsid w:val="00B535DD"/>
    <w:rsid w:val="00BB11EB"/>
    <w:rsid w:val="00BB78DF"/>
    <w:rsid w:val="00BC2F53"/>
    <w:rsid w:val="00C319DF"/>
    <w:rsid w:val="00C71700"/>
    <w:rsid w:val="00C81680"/>
    <w:rsid w:val="00CB6A7F"/>
    <w:rsid w:val="00CE6944"/>
    <w:rsid w:val="00D16A44"/>
    <w:rsid w:val="00D97B59"/>
    <w:rsid w:val="00E77B89"/>
    <w:rsid w:val="00EA4077"/>
    <w:rsid w:val="00EE0C11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2012-12-05T16:31:00Z</dcterms:created>
  <dcterms:modified xsi:type="dcterms:W3CDTF">2012-12-05T16:31:00Z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