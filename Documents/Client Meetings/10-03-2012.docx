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90E10" w:rsidP="0086110A">
            <w:pPr>
              <w:pStyle w:val="MeetingInformation"/>
            </w:pPr>
            <w:r>
              <w:t>October 3, 2012</w:t>
            </w:r>
            <w:bookmarkStart w:id="0" w:name="_GoBack"/>
            <w:bookmarkEnd w:id="0"/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Project Updates from Raytheon</w:t>
            </w:r>
          </w:p>
          <w:p w:rsidR="00412065" w:rsidRDefault="00090E10" w:rsidP="00090E10">
            <w:pPr>
              <w:pStyle w:val="ActionItems"/>
              <w:numPr>
                <w:ilvl w:val="0"/>
                <w:numId w:val="3"/>
              </w:numPr>
            </w:pPr>
            <w:r>
              <w:t>Requirements Documentation Review</w:t>
            </w:r>
          </w:p>
          <w:p w:rsidR="00412065" w:rsidRDefault="00090E10" w:rsidP="00090E10">
            <w:pPr>
              <w:pStyle w:val="ActionItems"/>
              <w:numPr>
                <w:ilvl w:val="0"/>
                <w:numId w:val="3"/>
              </w:numPr>
            </w:pPr>
            <w:r>
              <w:t>Prototyping work</w:t>
            </w:r>
          </w:p>
          <w:p w:rsidR="00090E10" w:rsidRDefault="00090E10" w:rsidP="00090E10">
            <w:pPr>
              <w:pStyle w:val="ActionItems"/>
              <w:numPr>
                <w:ilvl w:val="1"/>
                <w:numId w:val="3"/>
              </w:numPr>
            </w:pPr>
            <w:r>
              <w:t>Screen Shots</w:t>
            </w:r>
          </w:p>
          <w:p w:rsidR="00090E10" w:rsidRDefault="00090E10" w:rsidP="00090E10">
            <w:pPr>
              <w:pStyle w:val="ActionItems"/>
              <w:numPr>
                <w:ilvl w:val="1"/>
                <w:numId w:val="3"/>
              </w:numPr>
            </w:pPr>
            <w:proofErr w:type="spellStart"/>
            <w:r>
              <w:t>OSMDroid</w:t>
            </w:r>
            <w:proofErr w:type="spellEnd"/>
            <w:r>
              <w:t xml:space="preserve"> demo</w:t>
            </w:r>
          </w:p>
          <w:p w:rsidR="00090E10" w:rsidRDefault="00090E10" w:rsidP="00090E10">
            <w:pPr>
              <w:pStyle w:val="ActionItems"/>
              <w:numPr>
                <w:ilvl w:val="1"/>
                <w:numId w:val="3"/>
              </w:numPr>
            </w:pPr>
            <w:r>
              <w:t>Demo application that pulls images from local server</w:t>
            </w:r>
          </w:p>
          <w:p w:rsidR="00412065" w:rsidRPr="0086110A" w:rsidRDefault="00412065" w:rsidP="00090E10">
            <w:pPr>
              <w:pStyle w:val="ActionItems"/>
              <w:numPr>
                <w:ilvl w:val="0"/>
                <w:numId w:val="3"/>
              </w:numPr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BB1" w:rsidRDefault="00700BB1" w:rsidP="008857ED">
      <w:r>
        <w:separator/>
      </w:r>
    </w:p>
  </w:endnote>
  <w:endnote w:type="continuationSeparator" w:id="0">
    <w:p w:rsidR="00700BB1" w:rsidRDefault="00700BB1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BB1" w:rsidRDefault="00700BB1" w:rsidP="008857ED">
      <w:r>
        <w:separator/>
      </w:r>
    </w:p>
  </w:footnote>
  <w:footnote w:type="continuationSeparator" w:id="0">
    <w:p w:rsidR="00700BB1" w:rsidRDefault="00700BB1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90E1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501C1B"/>
    <w:rsid w:val="0056485D"/>
    <w:rsid w:val="005E3A88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85296"/>
    <w:rsid w:val="00A85EF8"/>
    <w:rsid w:val="00A9572A"/>
    <w:rsid w:val="00B535DD"/>
    <w:rsid w:val="00BC2F53"/>
    <w:rsid w:val="00C319DF"/>
    <w:rsid w:val="00C71700"/>
    <w:rsid w:val="00C81680"/>
    <w:rsid w:val="00CB6A7F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2012-10-03T00:30:00Z</dcterms:created>
  <dcterms:modified xsi:type="dcterms:W3CDTF">2012-10-03T00:30:00Z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