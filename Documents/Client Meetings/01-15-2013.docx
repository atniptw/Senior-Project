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02282" w:rsidP="00BB11EB">
            <w:pPr>
              <w:pStyle w:val="MeetingInformation"/>
            </w:pPr>
            <w:r>
              <w:t>January 16</w:t>
            </w:r>
            <w:bookmarkStart w:id="0" w:name="_GoBack"/>
            <w:bookmarkEnd w:id="0"/>
            <w:r>
              <w:t>, 2013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Project Updates from Raytheon</w:t>
            </w:r>
          </w:p>
          <w:p w:rsidR="00A53AC8" w:rsidRDefault="007079B5" w:rsidP="008C0393">
            <w:pPr>
              <w:pStyle w:val="ActionItems"/>
              <w:numPr>
                <w:ilvl w:val="0"/>
                <w:numId w:val="3"/>
              </w:numPr>
            </w:pPr>
            <w:r>
              <w:t>Team Status Updates</w:t>
            </w:r>
          </w:p>
          <w:p w:rsidR="008C0393" w:rsidRDefault="008C0393" w:rsidP="008C0393">
            <w:pPr>
              <w:pStyle w:val="ActionItems"/>
              <w:numPr>
                <w:ilvl w:val="0"/>
                <w:numId w:val="0"/>
              </w:numPr>
              <w:ind w:left="360"/>
            </w:pPr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CAC" w:rsidRDefault="00B51CAC" w:rsidP="008857ED">
      <w:r>
        <w:separator/>
      </w:r>
    </w:p>
  </w:endnote>
  <w:endnote w:type="continuationSeparator" w:id="0">
    <w:p w:rsidR="00B51CAC" w:rsidRDefault="00B51CAC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CAC" w:rsidRDefault="00B51CAC" w:rsidP="008857ED">
      <w:r>
        <w:separator/>
      </w:r>
    </w:p>
  </w:footnote>
  <w:footnote w:type="continuationSeparator" w:id="0">
    <w:p w:rsidR="00B51CAC" w:rsidRDefault="00B51CAC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0D3BA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156C2"/>
    <w:rsid w:val="006A6EB8"/>
    <w:rsid w:val="00700BB1"/>
    <w:rsid w:val="007018D4"/>
    <w:rsid w:val="007079B5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C0393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1CAC"/>
    <w:rsid w:val="00B535DD"/>
    <w:rsid w:val="00BB11EB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EE0C11"/>
    <w:rsid w:val="00F02282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cp:lastPrinted>2003-09-17T17:32:00Z</cp:lastPrinted>
  <dcterms:created xsi:type="dcterms:W3CDTF">2013-01-16T04:19:00Z</dcterms:created>
  <dcterms:modified xsi:type="dcterms:W3CDTF">2013-01-16T04:20:00Z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